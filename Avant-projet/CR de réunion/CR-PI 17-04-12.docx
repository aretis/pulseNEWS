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EE" w:rsidRPr="00B9773E" w:rsidRDefault="005E0CEE" w:rsidP="005E0CEE">
      <w:pPr>
        <w:pStyle w:val="Titre1"/>
      </w:pPr>
      <w:r w:rsidRPr="00B9773E">
        <w:t>Ordre du jour</w:t>
      </w:r>
      <w:r w:rsidR="00B9773E" w:rsidRPr="00B9773E">
        <w:t> :</w:t>
      </w:r>
    </w:p>
    <w:p w:rsidR="00C91CEC" w:rsidRPr="00AA4D03" w:rsidRDefault="00323F0D" w:rsidP="00AA4D03">
      <w:pPr>
        <w:pStyle w:val="Listepuces2"/>
        <w:rPr>
          <w:rFonts w:ascii="Arial" w:hAnsi="Arial" w:cs="Arial"/>
        </w:rPr>
      </w:pPr>
      <w:r>
        <w:rPr>
          <w:rFonts w:ascii="Arial" w:hAnsi="Arial" w:cs="Arial"/>
        </w:rPr>
        <w:t>Faire valider les objectifs.</w:t>
      </w:r>
    </w:p>
    <w:p w:rsidR="00C9302C" w:rsidRPr="00C9302C" w:rsidRDefault="00323F0D" w:rsidP="00C9302C">
      <w:pPr>
        <w:pStyle w:val="Listepuces2"/>
        <w:rPr>
          <w:rFonts w:ascii="Arial" w:hAnsi="Arial" w:cs="Arial"/>
        </w:rPr>
      </w:pPr>
      <w:r>
        <w:rPr>
          <w:rFonts w:ascii="Arial" w:hAnsi="Arial" w:cs="Arial"/>
        </w:rPr>
        <w:t>Répartition des tâches.</w:t>
      </w:r>
    </w:p>
    <w:p w:rsidR="003A0DE0" w:rsidRPr="00B9773E" w:rsidRDefault="00C9302C" w:rsidP="003A0DE0">
      <w:pPr>
        <w:pStyle w:val="Titre1"/>
      </w:pPr>
      <w:r>
        <w:t>Faire valider les objectifs</w:t>
      </w:r>
      <w:r w:rsidR="00C36E75">
        <w:t> :</w:t>
      </w:r>
    </w:p>
    <w:p w:rsidR="00A13807" w:rsidRPr="00B9773E" w:rsidRDefault="00323F0D" w:rsidP="00B9773E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Ok, continuer la planification initiale.</w:t>
      </w:r>
    </w:p>
    <w:p w:rsidR="00B9773E" w:rsidRPr="00B9773E" w:rsidRDefault="00B9773E" w:rsidP="00B9773E">
      <w:pPr>
        <w:rPr>
          <w:rFonts w:ascii="Arial" w:hAnsi="Arial" w:cs="Arial"/>
        </w:rPr>
      </w:pPr>
    </w:p>
    <w:p w:rsidR="00B9773E" w:rsidRPr="00B9773E" w:rsidRDefault="00C9302C" w:rsidP="00B9773E">
      <w:pPr>
        <w:pStyle w:val="Titre1"/>
        <w:numPr>
          <w:ilvl w:val="0"/>
          <w:numId w:val="14"/>
        </w:numPr>
      </w:pPr>
      <w:r>
        <w:t>Planification initiale :</w:t>
      </w:r>
    </w:p>
    <w:p w:rsidR="00B9773E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Remplissage via formulaire.</w:t>
      </w:r>
    </w:p>
    <w:p w:rsidR="00AA4D03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Utiliser un seul fichier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pour toutes les pages (style.css).</w:t>
      </w:r>
    </w:p>
    <w:p w:rsidR="00AA4D03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Revoir l’arborescence et mettre tout l’arborescence MVC dans le serveur.</w:t>
      </w:r>
    </w:p>
    <w:p w:rsidR="00323F0D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Faire des tests à la fois en PHP et en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.</w:t>
      </w:r>
    </w:p>
    <w:p w:rsidR="00323F0D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Cahier des charges et Powerpoint pour l’itération.</w:t>
      </w:r>
    </w:p>
    <w:p w:rsidR="00323F0D" w:rsidRPr="00C9302C" w:rsidRDefault="00323F0D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Mise en place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5E0CEE" w:rsidRPr="00B9773E" w:rsidRDefault="005E0CEE" w:rsidP="001702A1">
      <w:pPr>
        <w:pStyle w:val="Titre1"/>
        <w:numPr>
          <w:ilvl w:val="0"/>
          <w:numId w:val="14"/>
        </w:numPr>
      </w:pPr>
      <w:r w:rsidRPr="00B9773E">
        <w:t>Actions</w:t>
      </w:r>
    </w:p>
    <w:p w:rsidR="009573C9" w:rsidRPr="00B9773E" w:rsidRDefault="009573C9" w:rsidP="009573C9">
      <w:pPr>
        <w:rPr>
          <w:rFonts w:ascii="Arial" w:hAnsi="Arial" w:cs="Arial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6"/>
        <w:gridCol w:w="1803"/>
        <w:gridCol w:w="1731"/>
      </w:tblGrid>
      <w:tr w:rsidR="005E0CEE" w:rsidRPr="00B9773E" w:rsidTr="00A007E3">
        <w:trPr>
          <w:trHeight w:val="583"/>
        </w:trPr>
        <w:tc>
          <w:tcPr>
            <w:tcW w:w="4796" w:type="dxa"/>
            <w:shd w:val="clear" w:color="auto" w:fill="FFFF00"/>
          </w:tcPr>
          <w:p w:rsidR="005E0CEE" w:rsidRPr="00B9773E" w:rsidRDefault="00110CDB" w:rsidP="00057950">
            <w:pPr>
              <w:jc w:val="center"/>
              <w:rPr>
                <w:rFonts w:ascii="Arial" w:hAnsi="Arial" w:cs="Arial"/>
                <w:b/>
              </w:rPr>
            </w:pPr>
            <w:r w:rsidRPr="00B9773E">
              <w:rPr>
                <w:rFonts w:ascii="Arial" w:hAnsi="Arial" w:cs="Arial"/>
                <w:b/>
              </w:rPr>
              <w:t>Action</w:t>
            </w:r>
            <w:r w:rsidR="008F26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03" w:type="dxa"/>
            <w:shd w:val="clear" w:color="auto" w:fill="FFFF00"/>
          </w:tcPr>
          <w:p w:rsidR="005E0CEE" w:rsidRPr="00B9773E" w:rsidRDefault="008F2665" w:rsidP="000579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Membre:</w:t>
            </w:r>
          </w:p>
        </w:tc>
        <w:tc>
          <w:tcPr>
            <w:tcW w:w="1731" w:type="dxa"/>
            <w:shd w:val="clear" w:color="auto" w:fill="FFFF00"/>
          </w:tcPr>
          <w:p w:rsidR="00110CDB" w:rsidRPr="00B9773E" w:rsidRDefault="00110CDB" w:rsidP="00057950">
            <w:pPr>
              <w:jc w:val="center"/>
              <w:rPr>
                <w:rFonts w:ascii="Arial" w:hAnsi="Arial" w:cs="Arial"/>
                <w:b/>
              </w:rPr>
            </w:pPr>
            <w:r w:rsidRPr="00B9773E">
              <w:rPr>
                <w:rFonts w:ascii="Arial" w:hAnsi="Arial" w:cs="Arial"/>
                <w:b/>
              </w:rPr>
              <w:t xml:space="preserve">Pour </w:t>
            </w:r>
            <w:r w:rsidR="008F2665">
              <w:rPr>
                <w:rFonts w:ascii="Arial" w:hAnsi="Arial" w:cs="Arial"/>
                <w:b/>
              </w:rPr>
              <w:t>le:</w:t>
            </w:r>
          </w:p>
        </w:tc>
      </w:tr>
      <w:tr w:rsidR="005E0CEE" w:rsidRPr="00B9773E" w:rsidTr="00A007E3">
        <w:trPr>
          <w:trHeight w:val="240"/>
        </w:trPr>
        <w:tc>
          <w:tcPr>
            <w:tcW w:w="4796" w:type="dxa"/>
          </w:tcPr>
          <w:p w:rsidR="00F304D1" w:rsidRPr="00B9773E" w:rsidRDefault="00323F0D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Cahier des </w:t>
            </w:r>
            <w:proofErr w:type="spellStart"/>
            <w:r>
              <w:rPr>
                <w:rFonts w:ascii="Arial" w:hAnsi="Arial" w:cs="Arial"/>
              </w:rPr>
              <w:t>chargees</w:t>
            </w:r>
            <w:proofErr w:type="spellEnd"/>
            <w:r>
              <w:rPr>
                <w:rFonts w:ascii="Arial" w:hAnsi="Arial" w:cs="Arial"/>
              </w:rPr>
              <w:t xml:space="preserve"> et Powerpoint</w:t>
            </w:r>
          </w:p>
        </w:tc>
        <w:tc>
          <w:tcPr>
            <w:tcW w:w="1803" w:type="dxa"/>
          </w:tcPr>
          <w:p w:rsidR="005E0CEE" w:rsidRPr="00C36E75" w:rsidRDefault="00C36E75" w:rsidP="005E0CEE">
            <w:pPr>
              <w:rPr>
                <w:rFonts w:ascii="Arial" w:hAnsi="Arial" w:cs="Arial"/>
              </w:rPr>
            </w:pPr>
            <w:r w:rsidRPr="00C36E75">
              <w:rPr>
                <w:rFonts w:ascii="Arial" w:hAnsi="Arial" w:cs="Arial"/>
              </w:rPr>
              <w:t>équipe</w:t>
            </w:r>
          </w:p>
        </w:tc>
        <w:tc>
          <w:tcPr>
            <w:tcW w:w="1731" w:type="dxa"/>
          </w:tcPr>
          <w:p w:rsidR="005E0CEE" w:rsidRPr="00B9773E" w:rsidRDefault="00E93782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AA4D03">
              <w:rPr>
                <w:rFonts w:ascii="Arial" w:hAnsi="Arial" w:cs="Arial"/>
              </w:rPr>
              <w:t>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F304D1" w:rsidRPr="00B9773E" w:rsidTr="00A007E3">
        <w:trPr>
          <w:trHeight w:val="709"/>
        </w:trPr>
        <w:tc>
          <w:tcPr>
            <w:tcW w:w="4796" w:type="dxa"/>
          </w:tcPr>
          <w:p w:rsidR="00F304D1" w:rsidRPr="00B9773E" w:rsidRDefault="00323F0D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Utiliser un seul fichier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pour toutes les </w:t>
            </w:r>
            <w:proofErr w:type="gramStart"/>
            <w:r>
              <w:rPr>
                <w:rFonts w:ascii="Arial" w:hAnsi="Arial" w:cs="Arial"/>
              </w:rPr>
              <w:t>pages ,</w:t>
            </w:r>
            <w:proofErr w:type="gramEnd"/>
            <w:r>
              <w:rPr>
                <w:rFonts w:ascii="Arial" w:hAnsi="Arial" w:cs="Arial"/>
              </w:rPr>
              <w:t xml:space="preserve"> revoir l’arborescence et mettre toute l’arborescence MVC dans le serveur</w:t>
            </w:r>
          </w:p>
        </w:tc>
        <w:tc>
          <w:tcPr>
            <w:tcW w:w="1803" w:type="dxa"/>
          </w:tcPr>
          <w:p w:rsidR="00F304D1" w:rsidRPr="00B9773E" w:rsidRDefault="00323F0D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</w:t>
            </w:r>
          </w:p>
        </w:tc>
        <w:tc>
          <w:tcPr>
            <w:tcW w:w="1731" w:type="dxa"/>
          </w:tcPr>
          <w:p w:rsidR="00F304D1" w:rsidRPr="00B9773E" w:rsidRDefault="00E93782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A4D03">
              <w:rPr>
                <w:rFonts w:ascii="Arial" w:hAnsi="Arial" w:cs="Arial"/>
              </w:rPr>
              <w:t>3/04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3B6243" w:rsidRPr="00B9773E" w:rsidTr="00A007E3">
        <w:trPr>
          <w:trHeight w:val="1009"/>
        </w:trPr>
        <w:tc>
          <w:tcPr>
            <w:tcW w:w="4796" w:type="dxa"/>
          </w:tcPr>
          <w:p w:rsidR="002B6D63" w:rsidRPr="00B9773E" w:rsidRDefault="00323F0D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du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dans le formulaire</w:t>
            </w:r>
          </w:p>
        </w:tc>
        <w:tc>
          <w:tcPr>
            <w:tcW w:w="1803" w:type="dxa"/>
          </w:tcPr>
          <w:p w:rsidR="003B6243" w:rsidRPr="00B9773E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Salman</w:t>
            </w:r>
          </w:p>
        </w:tc>
        <w:tc>
          <w:tcPr>
            <w:tcW w:w="1731" w:type="dxa"/>
          </w:tcPr>
          <w:p w:rsidR="003B6243" w:rsidRPr="00B9773E" w:rsidRDefault="00E93782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A4D03">
              <w:rPr>
                <w:rFonts w:ascii="Arial" w:hAnsi="Arial" w:cs="Arial"/>
              </w:rPr>
              <w:t>3/04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AA4D03" w:rsidRPr="00B9773E" w:rsidTr="00A007E3">
        <w:trPr>
          <w:trHeight w:val="981"/>
        </w:trPr>
        <w:tc>
          <w:tcPr>
            <w:tcW w:w="4796" w:type="dxa"/>
          </w:tcPr>
          <w:p w:rsidR="00AA4D03" w:rsidRDefault="00323F0D" w:rsidP="00AE7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Mise en place de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03" w:type="dxa"/>
          </w:tcPr>
          <w:p w:rsidR="00AA4D03" w:rsidRDefault="004C41F6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Brice</w:t>
            </w:r>
          </w:p>
        </w:tc>
        <w:tc>
          <w:tcPr>
            <w:tcW w:w="1731" w:type="dxa"/>
          </w:tcPr>
          <w:p w:rsidR="00AA4D03" w:rsidRDefault="00E93782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A4D03">
              <w:rPr>
                <w:rFonts w:ascii="Arial" w:hAnsi="Arial" w:cs="Arial"/>
              </w:rPr>
              <w:t>3/04/2012</w:t>
            </w:r>
          </w:p>
        </w:tc>
      </w:tr>
      <w:tr w:rsidR="00AA4D03" w:rsidRPr="00B9773E" w:rsidTr="00A007E3">
        <w:trPr>
          <w:trHeight w:val="481"/>
        </w:trPr>
        <w:tc>
          <w:tcPr>
            <w:tcW w:w="4796" w:type="dxa"/>
          </w:tcPr>
          <w:p w:rsidR="00AA4D03" w:rsidRDefault="00323F0D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Finalisation de la planification initiale</w:t>
            </w:r>
          </w:p>
        </w:tc>
        <w:tc>
          <w:tcPr>
            <w:tcW w:w="1803" w:type="dxa"/>
          </w:tcPr>
          <w:p w:rsidR="00AA4D03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Christie</w:t>
            </w:r>
          </w:p>
        </w:tc>
        <w:tc>
          <w:tcPr>
            <w:tcW w:w="1731" w:type="dxa"/>
          </w:tcPr>
          <w:p w:rsidR="00AA4D03" w:rsidRDefault="00E93782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A4D03">
              <w:rPr>
                <w:rFonts w:ascii="Arial" w:hAnsi="Arial" w:cs="Arial"/>
              </w:rPr>
              <w:t>3/04/2012</w:t>
            </w:r>
          </w:p>
        </w:tc>
      </w:tr>
    </w:tbl>
    <w:p w:rsidR="005E0CEE" w:rsidRPr="00B9773E" w:rsidRDefault="005E0CEE" w:rsidP="005E0CEE">
      <w:pPr>
        <w:rPr>
          <w:rFonts w:ascii="Arial" w:hAnsi="Arial" w:cs="Arial"/>
        </w:rPr>
      </w:pPr>
    </w:p>
    <w:p w:rsidR="009573C9" w:rsidRPr="00B9773E" w:rsidRDefault="009573C9" w:rsidP="005E0CEE">
      <w:pPr>
        <w:rPr>
          <w:rFonts w:ascii="Arial" w:hAnsi="Arial" w:cs="Arial"/>
        </w:rPr>
      </w:pPr>
    </w:p>
    <w:p w:rsidR="005E0CEE" w:rsidRPr="00B9773E" w:rsidRDefault="00BD07DE" w:rsidP="00BD07DE">
      <w:pPr>
        <w:pStyle w:val="Titre1"/>
      </w:pPr>
      <w:r w:rsidRPr="00B9773E">
        <w:lastRenderedPageBreak/>
        <w:t>Date de la prochaine réunion</w:t>
      </w:r>
    </w:p>
    <w:p w:rsidR="00BD07DE" w:rsidRPr="00B9773E" w:rsidRDefault="00BD07DE" w:rsidP="00BD07DE">
      <w:pPr>
        <w:rPr>
          <w:rFonts w:ascii="Arial" w:hAnsi="Arial" w:cs="Arial"/>
        </w:rPr>
      </w:pPr>
    </w:p>
    <w:p w:rsidR="00BD07DE" w:rsidRPr="00B9773E" w:rsidRDefault="00323F0D" w:rsidP="005E0CEE">
      <w:pPr>
        <w:pStyle w:val="Listepuces2"/>
        <w:numPr>
          <w:ilvl w:val="0"/>
          <w:numId w:val="0"/>
        </w:numPr>
        <w:ind w:left="643" w:hanging="360"/>
        <w:rPr>
          <w:rFonts w:ascii="Arial" w:hAnsi="Arial" w:cs="Arial"/>
        </w:rPr>
      </w:pPr>
      <w:r>
        <w:rPr>
          <w:rFonts w:ascii="Arial" w:hAnsi="Arial" w:cs="Arial"/>
        </w:rPr>
        <w:t>Mardi 23</w:t>
      </w:r>
      <w:r w:rsidR="00AA4D03">
        <w:rPr>
          <w:rFonts w:ascii="Arial" w:hAnsi="Arial" w:cs="Arial"/>
        </w:rPr>
        <w:t>/04/2012</w:t>
      </w:r>
      <w:bookmarkStart w:id="0" w:name="_GoBack"/>
      <w:bookmarkEnd w:id="0"/>
    </w:p>
    <w:sectPr w:rsidR="00BD07DE" w:rsidRPr="00B9773E" w:rsidSect="00CD64CF">
      <w:headerReference w:type="default" r:id="rId9"/>
      <w:footerReference w:type="default" r:id="rId10"/>
      <w:pgSz w:w="11906" w:h="16838"/>
      <w:pgMar w:top="1417" w:right="1417" w:bottom="1417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507" w:rsidRDefault="00BA4507">
      <w:r>
        <w:separator/>
      </w:r>
    </w:p>
  </w:endnote>
  <w:endnote w:type="continuationSeparator" w:id="0">
    <w:p w:rsidR="00BA4507" w:rsidRDefault="00BA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87F" w:rsidRDefault="0049487F" w:rsidP="00BD07DE">
    <w:pPr>
      <w:pStyle w:val="Pieddepage"/>
      <w:pBdr>
        <w:top w:val="single" w:sz="6" w:space="1" w:color="000000"/>
      </w:pBdr>
    </w:pPr>
    <w:r>
      <w:t xml:space="preserve">CR </w:t>
    </w:r>
    <w:r w:rsidR="00E71C12">
      <w:t>17</w:t>
    </w:r>
    <w:r w:rsidR="00B77657">
      <w:t>/0</w:t>
    </w:r>
    <w:r w:rsidR="00E71C12">
      <w:t>4</w:t>
    </w:r>
    <w:r w:rsidR="00B77657">
      <w:t>/12</w:t>
    </w:r>
    <w:r>
      <w:tab/>
      <w:t xml:space="preserve">page </w:t>
    </w:r>
    <w:r w:rsidR="00D65F45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D65F45">
      <w:rPr>
        <w:rStyle w:val="Numrodepage"/>
      </w:rPr>
      <w:fldChar w:fldCharType="separate"/>
    </w:r>
    <w:r w:rsidR="00E71C12">
      <w:rPr>
        <w:rStyle w:val="Numrodepage"/>
        <w:noProof/>
      </w:rPr>
      <w:t>1</w:t>
    </w:r>
    <w:r w:rsidR="00D65F45">
      <w:rPr>
        <w:rStyle w:val="Numrodepage"/>
      </w:rPr>
      <w:fldChar w:fldCharType="end"/>
    </w:r>
    <w:r>
      <w:rPr>
        <w:rStyle w:val="Numrodepage"/>
      </w:rPr>
      <w:t xml:space="preserve"> /</w:t>
    </w:r>
    <w:r w:rsidR="00D65F45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D65F45">
      <w:rPr>
        <w:rStyle w:val="Numrodepage"/>
      </w:rPr>
      <w:fldChar w:fldCharType="separate"/>
    </w:r>
    <w:r w:rsidR="00E71C12">
      <w:rPr>
        <w:rStyle w:val="Numrodepage"/>
        <w:noProof/>
      </w:rPr>
      <w:t>2</w:t>
    </w:r>
    <w:r w:rsidR="00D65F45">
      <w:rPr>
        <w:rStyle w:val="Numrodepage"/>
      </w:rPr>
      <w:fldChar w:fldCharType="end"/>
    </w:r>
    <w:r>
      <w:rPr>
        <w:rStyle w:val="Numrodepage"/>
      </w:rPr>
      <w:tab/>
    </w:r>
    <w:r w:rsidR="00B77657">
      <w:rPr>
        <w:rStyle w:val="Numrodepage"/>
      </w:rPr>
      <w:t>crée le</w:t>
    </w:r>
    <w:r w:rsidR="00C36E75">
      <w:rPr>
        <w:rStyle w:val="Numrodepage"/>
      </w:rPr>
      <w:t xml:space="preserve"> </w:t>
    </w:r>
    <w:r w:rsidR="00E71C12">
      <w:rPr>
        <w:rStyle w:val="Numrodepage"/>
      </w:rPr>
      <w:t>17/04</w:t>
    </w:r>
    <w:r w:rsidR="00B77657">
      <w:rPr>
        <w:rStyle w:val="Numrodepage"/>
      </w:rPr>
      <w:t>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507" w:rsidRDefault="00BA4507">
      <w:r>
        <w:separator/>
      </w:r>
    </w:p>
  </w:footnote>
  <w:footnote w:type="continuationSeparator" w:id="0">
    <w:p w:rsidR="00BA4507" w:rsidRDefault="00BA4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5881"/>
    </w:tblGrid>
    <w:tr w:rsidR="0049487F" w:rsidRPr="003A0DE0" w:rsidTr="003A0DE0">
      <w:tc>
        <w:tcPr>
          <w:tcW w:w="3227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49487F" w:rsidRDefault="0049487F" w:rsidP="00A01EA3">
          <w:pPr>
            <w:rPr>
              <w:rFonts w:ascii="Arial" w:hAnsi="Arial" w:cs="Arial"/>
              <w:b/>
            </w:rPr>
          </w:pPr>
          <w:r w:rsidRPr="0049487F">
            <w:rPr>
              <w:rFonts w:ascii="Arial" w:hAnsi="Arial" w:cs="Arial"/>
              <w:b/>
            </w:rPr>
            <w:t>Liste des présents :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THOMAS Corinne</w:t>
          </w:r>
        </w:p>
        <w:p w:rsidR="00A007E3" w:rsidRDefault="00A007E3" w:rsidP="00A01EA3">
          <w:pPr>
            <w:pStyle w:val="Listepuces"/>
            <w:rPr>
              <w:rFonts w:ascii="Arial" w:hAnsi="Arial" w:cs="Arial"/>
            </w:rPr>
          </w:pPr>
          <w:r w:rsidRPr="00A007E3">
            <w:rPr>
              <w:rFonts w:ascii="Arial" w:hAnsi="Arial" w:cs="Arial"/>
            </w:rPr>
            <w:t>ALAM</w:t>
          </w:r>
          <w:r>
            <w:rPr>
              <w:rFonts w:ascii="Arial" w:hAnsi="Arial" w:cs="Arial"/>
            </w:rPr>
            <w:t>DAR Salman</w:t>
          </w:r>
        </w:p>
        <w:p w:rsidR="0049487F" w:rsidRPr="00A007E3" w:rsidRDefault="00AA4D03" w:rsidP="00A01EA3">
          <w:pPr>
            <w:pStyle w:val="Listepuces"/>
            <w:rPr>
              <w:rFonts w:ascii="Arial" w:hAnsi="Arial" w:cs="Arial"/>
            </w:rPr>
          </w:pPr>
          <w:r w:rsidRPr="00A007E3">
            <w:rPr>
              <w:rFonts w:ascii="Arial" w:hAnsi="Arial" w:cs="Arial"/>
            </w:rPr>
            <w:t>BUNLON Christie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GILLE Michel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HOFFMANN Brice</w:t>
          </w:r>
        </w:p>
        <w:p w:rsidR="0049487F" w:rsidRPr="003A0DE0" w:rsidRDefault="0049487F" w:rsidP="00390596">
          <w:pPr>
            <w:pStyle w:val="Listepuces"/>
            <w:numPr>
              <w:ilvl w:val="0"/>
              <w:numId w:val="0"/>
            </w:numPr>
            <w:rPr>
              <w:rFonts w:ascii="Arial" w:hAnsi="Arial" w:cs="Arial"/>
            </w:rPr>
          </w:pPr>
        </w:p>
      </w:tc>
      <w:tc>
        <w:tcPr>
          <w:tcW w:w="5881" w:type="dxa"/>
        </w:tcPr>
        <w:p w:rsidR="0049487F" w:rsidRDefault="0049487F" w:rsidP="00057950">
          <w:pPr>
            <w:jc w:val="center"/>
            <w:rPr>
              <w:rFonts w:ascii="Arial" w:hAnsi="Arial" w:cs="Arial"/>
            </w:rPr>
          </w:pPr>
        </w:p>
        <w:p w:rsidR="0049487F" w:rsidRPr="003A0DE0" w:rsidRDefault="0049487F" w:rsidP="00057950">
          <w:pPr>
            <w:jc w:val="center"/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Compte-rendu de </w:t>
          </w:r>
          <w:r w:rsidR="00AA4D03">
            <w:rPr>
              <w:rFonts w:ascii="Arial" w:hAnsi="Arial" w:cs="Arial"/>
            </w:rPr>
            <w:t>réunion PI</w:t>
          </w:r>
        </w:p>
        <w:p w:rsidR="0049487F" w:rsidRPr="003A0DE0" w:rsidRDefault="00BA4507" w:rsidP="0049487F">
          <w:pPr>
            <w:jc w:val="center"/>
            <w:rPr>
              <w:rFonts w:ascii="Arial" w:hAnsi="Arial" w:cs="Arial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49487F" w:rsidRPr="003A0DE0">
            <w:rPr>
              <w:rFonts w:ascii="Arial" w:hAnsi="Arial" w:cs="Arial"/>
            </w:rPr>
            <w:t>Objet de la réunion</w:t>
          </w:r>
          <w:r>
            <w:rPr>
              <w:rFonts w:ascii="Arial" w:hAnsi="Arial" w:cs="Arial"/>
            </w:rPr>
            <w:fldChar w:fldCharType="end"/>
          </w:r>
        </w:p>
      </w:tc>
    </w:tr>
    <w:tr w:rsidR="0049487F" w:rsidRPr="003A0DE0" w:rsidTr="003A0DE0">
      <w:tc>
        <w:tcPr>
          <w:tcW w:w="3227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3A0DE0" w:rsidRDefault="0049487F" w:rsidP="00A01EA3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>Liste de diffusion :</w:t>
          </w:r>
        </w:p>
        <w:p w:rsidR="0049487F" w:rsidRDefault="0049487F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Equipe + Suiveur</w:t>
          </w:r>
        </w:p>
        <w:p w:rsidR="0049487F" w:rsidRPr="003A0DE0" w:rsidRDefault="0049487F" w:rsidP="009573C9">
          <w:pPr>
            <w:pStyle w:val="Listepuces"/>
            <w:numPr>
              <w:ilvl w:val="0"/>
              <w:numId w:val="0"/>
            </w:numPr>
            <w:rPr>
              <w:rFonts w:ascii="Arial" w:hAnsi="Arial" w:cs="Arial"/>
            </w:rPr>
          </w:pPr>
        </w:p>
      </w:tc>
      <w:tc>
        <w:tcPr>
          <w:tcW w:w="5881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3A0DE0" w:rsidRDefault="0049487F" w:rsidP="00A01EA3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Date de la réunion : </w:t>
          </w:r>
          <w:r w:rsidR="00323F0D">
            <w:rPr>
              <w:rFonts w:ascii="Arial" w:hAnsi="Arial" w:cs="Arial"/>
            </w:rPr>
            <w:t>17</w:t>
          </w:r>
          <w:r w:rsidR="00AA4D03">
            <w:rPr>
              <w:rFonts w:ascii="Arial" w:hAnsi="Arial" w:cs="Arial"/>
            </w:rPr>
            <w:t>/04</w:t>
          </w:r>
          <w:r w:rsidR="00C36E75">
            <w:rPr>
              <w:rFonts w:ascii="Arial" w:hAnsi="Arial" w:cs="Arial"/>
            </w:rPr>
            <w:t>/2012</w:t>
          </w:r>
        </w:p>
        <w:p w:rsidR="0049487F" w:rsidRDefault="0049487F" w:rsidP="00481F45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Rédacteur : </w:t>
          </w:r>
          <w:r w:rsidR="00C9302C">
            <w:rPr>
              <w:rFonts w:ascii="Arial" w:hAnsi="Arial" w:cs="Arial"/>
            </w:rPr>
            <w:t>HOFFMANN Brice</w:t>
          </w:r>
        </w:p>
        <w:p w:rsidR="0049487F" w:rsidRPr="003A0DE0" w:rsidRDefault="0049487F" w:rsidP="00481F45">
          <w:pPr>
            <w:rPr>
              <w:rFonts w:ascii="Arial" w:hAnsi="Arial" w:cs="Arial"/>
            </w:rPr>
          </w:pPr>
        </w:p>
      </w:tc>
    </w:tr>
  </w:tbl>
  <w:p w:rsidR="0049487F" w:rsidRPr="003A0DE0" w:rsidRDefault="0049487F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44F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1706A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366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9E1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BC3B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027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E62E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7866B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701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F4AE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A07787"/>
    <w:multiLevelType w:val="hybridMultilevel"/>
    <w:tmpl w:val="57582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83F0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-1267"/>
        </w:tabs>
        <w:ind w:left="-126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-1123"/>
        </w:tabs>
        <w:ind w:left="-112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-979"/>
        </w:tabs>
        <w:ind w:left="-979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-835"/>
        </w:tabs>
        <w:ind w:left="-83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-691"/>
        </w:tabs>
        <w:ind w:left="-691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547"/>
        </w:tabs>
        <w:ind w:left="-547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403"/>
        </w:tabs>
        <w:ind w:left="-40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-259"/>
        </w:tabs>
        <w:ind w:left="-259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0337"/>
    <w:rsid w:val="00057950"/>
    <w:rsid w:val="0006365C"/>
    <w:rsid w:val="000A08ED"/>
    <w:rsid w:val="00110CDB"/>
    <w:rsid w:val="00122AD1"/>
    <w:rsid w:val="00135BCF"/>
    <w:rsid w:val="001702A1"/>
    <w:rsid w:val="00297E17"/>
    <w:rsid w:val="002B1758"/>
    <w:rsid w:val="002B6D63"/>
    <w:rsid w:val="002E350C"/>
    <w:rsid w:val="00323F0D"/>
    <w:rsid w:val="0033581A"/>
    <w:rsid w:val="00390596"/>
    <w:rsid w:val="003A0DE0"/>
    <w:rsid w:val="003B6243"/>
    <w:rsid w:val="00444C0C"/>
    <w:rsid w:val="00481F45"/>
    <w:rsid w:val="0049487F"/>
    <w:rsid w:val="004C41F6"/>
    <w:rsid w:val="0058082E"/>
    <w:rsid w:val="005E0CEE"/>
    <w:rsid w:val="006A4481"/>
    <w:rsid w:val="0073082B"/>
    <w:rsid w:val="007B1A27"/>
    <w:rsid w:val="008046F1"/>
    <w:rsid w:val="008F2665"/>
    <w:rsid w:val="00946EB4"/>
    <w:rsid w:val="009573C9"/>
    <w:rsid w:val="00A007E3"/>
    <w:rsid w:val="00A01EA3"/>
    <w:rsid w:val="00A13807"/>
    <w:rsid w:val="00AA4D03"/>
    <w:rsid w:val="00AC519B"/>
    <w:rsid w:val="00AE7DCF"/>
    <w:rsid w:val="00B40337"/>
    <w:rsid w:val="00B40397"/>
    <w:rsid w:val="00B45654"/>
    <w:rsid w:val="00B63BDC"/>
    <w:rsid w:val="00B77657"/>
    <w:rsid w:val="00B9773E"/>
    <w:rsid w:val="00BA4507"/>
    <w:rsid w:val="00BD07DE"/>
    <w:rsid w:val="00C36E75"/>
    <w:rsid w:val="00C91CEC"/>
    <w:rsid w:val="00C9302C"/>
    <w:rsid w:val="00CD64CF"/>
    <w:rsid w:val="00CF42CA"/>
    <w:rsid w:val="00D65F45"/>
    <w:rsid w:val="00E238B8"/>
    <w:rsid w:val="00E71C12"/>
    <w:rsid w:val="00E80664"/>
    <w:rsid w:val="00E93688"/>
    <w:rsid w:val="00E93782"/>
    <w:rsid w:val="00EA244C"/>
    <w:rsid w:val="00EE5809"/>
    <w:rsid w:val="00F302AF"/>
    <w:rsid w:val="00F304D1"/>
    <w:rsid w:val="00F361FF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BD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E0CEE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E0CEE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5E0CEE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5E0CEE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5E0CEE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E0CEE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E0CEE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E0CE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5E0CE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E0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rsid w:val="005E0CEE"/>
    <w:pPr>
      <w:numPr>
        <w:numId w:val="6"/>
      </w:numPr>
    </w:pPr>
  </w:style>
  <w:style w:type="paragraph" w:styleId="Listepuces2">
    <w:name w:val="List Bullet 2"/>
    <w:basedOn w:val="Normal"/>
    <w:rsid w:val="005E0CEE"/>
    <w:pPr>
      <w:numPr>
        <w:numId w:val="7"/>
      </w:numPr>
    </w:pPr>
  </w:style>
  <w:style w:type="paragraph" w:styleId="En-tte">
    <w:name w:val="header"/>
    <w:basedOn w:val="Normal"/>
    <w:rsid w:val="00BD07D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7D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D07DE"/>
  </w:style>
  <w:style w:type="character" w:customStyle="1" w:styleId="Titre1Car">
    <w:name w:val="Titre 1 Car"/>
    <w:link w:val="Titre1"/>
    <w:rsid w:val="001702A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3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E0CEE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E0CEE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5E0CEE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5E0CEE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5E0CEE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E0CEE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E0CEE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E0CE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5E0CE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E0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rsid w:val="005E0CEE"/>
    <w:pPr>
      <w:numPr>
        <w:numId w:val="6"/>
      </w:numPr>
    </w:pPr>
  </w:style>
  <w:style w:type="paragraph" w:styleId="Listepuces2">
    <w:name w:val="List Bullet 2"/>
    <w:basedOn w:val="Normal"/>
    <w:rsid w:val="005E0CEE"/>
    <w:pPr>
      <w:numPr>
        <w:numId w:val="7"/>
      </w:numPr>
    </w:pPr>
  </w:style>
  <w:style w:type="paragraph" w:styleId="En-tte">
    <w:name w:val="header"/>
    <w:basedOn w:val="Normal"/>
    <w:rsid w:val="00BD07D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7D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D07DE"/>
  </w:style>
  <w:style w:type="character" w:customStyle="1" w:styleId="Titre1Car">
    <w:name w:val="Titre 1 Car"/>
    <w:link w:val="Titre1"/>
    <w:rsid w:val="001702A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Ressources\cours\bureautique\word\CR_PR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B9982-74AA-433B-A0FC-6E57B1A3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CR_PRP.dot</Template>
  <TotalTime>17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 de la réunion</vt:lpstr>
    </vt:vector>
  </TitlesOfParts>
  <Company>esiea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 de la réunion</dc:title>
  <dc:creator>ludovic</dc:creator>
  <cp:lastModifiedBy>Brice</cp:lastModifiedBy>
  <cp:revision>9</cp:revision>
  <dcterms:created xsi:type="dcterms:W3CDTF">2012-04-03T08:24:00Z</dcterms:created>
  <dcterms:modified xsi:type="dcterms:W3CDTF">2012-04-23T11:50:00Z</dcterms:modified>
</cp:coreProperties>
</file>